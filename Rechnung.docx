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In der ersten Tabelle Firmenname, Rechnungsdetails, Kundeninformationen und Projekt- oder Dienstbeschreibung eingeben; in der zweiten Tabelle Beschreibung, Stunden, Satz und Betrag eingeben; in der dritten Tabelle die Gesamtsumme eingeben"/>
      </w:tblPr>
      <w:tblGrid>
        <w:gridCol w:w="4858"/>
        <w:gridCol w:w="4888"/>
      </w:tblGrid>
      <w:tr w:rsidR="00803E71" w:rsidRPr="004C6EA7" w14:paraId="11773360" w14:textId="77777777" w:rsidTr="00803E71">
        <w:tc>
          <w:tcPr>
            <w:tcW w:w="4858" w:type="dxa"/>
          </w:tcPr>
          <w:p w14:paraId="6D7757F5" w14:textId="066AA32F" w:rsidR="00065BB9" w:rsidRPr="004C6EA7" w:rsidRDefault="00477781" w:rsidP="00065BB9">
            <w:pPr>
              <w:pStyle w:val="berschrift3"/>
            </w:pPr>
            <w:r w:rsidRPr="004C6EA7">
              <w:drawing>
                <wp:inline distT="0" distB="0" distL="0" distR="0" wp14:anchorId="4402F7F3" wp14:editId="40EEEFC2">
                  <wp:extent cx="1419225" cy="914021"/>
                  <wp:effectExtent l="0" t="0" r="0" b="635"/>
                  <wp:docPr id="944128589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879" cy="918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763B6E" w14:textId="59A1589B" w:rsidR="00065BB9" w:rsidRPr="004C6EA7" w:rsidRDefault="00483FA3" w:rsidP="00065BB9">
            <w:r w:rsidRPr="004C6EA7">
              <w:t>Schießstattstraße 4</w:t>
            </w:r>
          </w:p>
          <w:p w14:paraId="50D2B451" w14:textId="47350CBF" w:rsidR="00065BB9" w:rsidRPr="004C6EA7" w:rsidRDefault="00483FA3" w:rsidP="00065BB9">
            <w:r w:rsidRPr="004C6EA7">
              <w:t>5020 Salzburg</w:t>
            </w:r>
          </w:p>
          <w:p w14:paraId="2D57BD10" w14:textId="77777777" w:rsidR="00065BB9" w:rsidRDefault="00000000" w:rsidP="00065BB9">
            <w:sdt>
              <w:sdtPr>
                <w:alias w:val="Telefon:"/>
                <w:tag w:val="Telefon:"/>
                <w:id w:val="-1773844878"/>
                <w:placeholder>
                  <w:docPart w:val="7075898036D6421E96BD9C1622E81156"/>
                </w:placeholder>
                <w:temporary/>
                <w:showingPlcHdr/>
                <w15:appearance w15:val="hidden"/>
              </w:sdtPr>
              <w:sdtContent>
                <w:r w:rsidR="00065BB9" w:rsidRPr="004C6EA7">
                  <w:rPr>
                    <w:lang w:bidi="de-DE"/>
                  </w:rPr>
                  <w:t>Telefon</w:t>
                </w:r>
              </w:sdtContent>
            </w:sdt>
            <w:r w:rsidR="00D0610E" w:rsidRPr="004C6EA7">
              <w:rPr>
                <w:lang w:bidi="de-DE"/>
              </w:rPr>
              <w:t xml:space="preserve">: </w:t>
            </w:r>
            <w:r w:rsidR="00483FA3" w:rsidRPr="004C6EA7">
              <w:t>+43 664 2338574</w:t>
            </w:r>
          </w:p>
          <w:p w14:paraId="3E5C5A99" w14:textId="064EA9BD" w:rsidR="003364B0" w:rsidRPr="004C6EA7" w:rsidRDefault="003364B0" w:rsidP="00065BB9">
            <w:r>
              <w:t>UID:</w:t>
            </w:r>
            <w:r w:rsidR="00F07311">
              <w:t xml:space="preserve"> </w:t>
            </w:r>
            <w:r w:rsidR="00F07311" w:rsidRPr="00F07311">
              <w:t>ATU12345678</w:t>
            </w:r>
          </w:p>
        </w:tc>
        <w:tc>
          <w:tcPr>
            <w:tcW w:w="4888" w:type="dxa"/>
          </w:tcPr>
          <w:p w14:paraId="780C6AE2" w14:textId="3CA481BD" w:rsidR="00065BB9" w:rsidRPr="004C6EA7" w:rsidRDefault="00477781" w:rsidP="00065BB9">
            <w:pPr>
              <w:pStyle w:val="berschrift1"/>
            </w:pPr>
            <w:r w:rsidRPr="004C6EA7">
              <w:t>RECHNUNG</w:t>
            </w:r>
          </w:p>
          <w:p w14:paraId="0F6D4F00" w14:textId="5F0F3ABA" w:rsidR="00065BB9" w:rsidRPr="004C6EA7" w:rsidRDefault="00000000" w:rsidP="00065BB9">
            <w:pPr>
              <w:pStyle w:val="Rechtsbndig"/>
            </w:pPr>
            <w:sdt>
              <w:sdtPr>
                <w:alias w:val="Rechnung:"/>
                <w:tag w:val="Rechnung:"/>
                <w:id w:val="-137807521"/>
                <w:placeholder>
                  <w:docPart w:val="D5ADC963D3EB4A87A480AE87A7EF34C3"/>
                </w:placeholder>
                <w15:appearance w15:val="hidden"/>
              </w:sdtPr>
              <w:sdtContent>
                <w:r w:rsidR="00803E71" w:rsidRPr="004C6EA7">
                  <w:t xml:space="preserve">Rechnung </w:t>
                </w:r>
                <w:r w:rsidR="00477781" w:rsidRPr="004C6EA7">
                  <w:t xml:space="preserve"> Nr. </w:t>
                </w:r>
                <w:r w:rsidR="00483FA3" w:rsidRPr="004C6EA7">
                  <w:t>1</w:t>
                </w:r>
              </w:sdtContent>
            </w:sdt>
          </w:p>
          <w:p w14:paraId="6F7C5FE1" w14:textId="2460E68B" w:rsidR="00065BB9" w:rsidRPr="004C6EA7" w:rsidRDefault="00000000" w:rsidP="00D60631">
            <w:pPr>
              <w:pStyle w:val="Rechtsbndig"/>
            </w:pPr>
            <w:sdt>
              <w:sdtPr>
                <w:alias w:val="Datum:"/>
                <w:tag w:val="Datum:"/>
                <w:id w:val="1217624365"/>
                <w:placeholder>
                  <w:docPart w:val="F6F6EF9267FD4C69B0D47818CAAA56F3"/>
                </w:placeholder>
                <w:temporary/>
                <w:showingPlcHdr/>
                <w15:appearance w15:val="hidden"/>
              </w:sdtPr>
              <w:sdtContent>
                <w:r w:rsidR="00065BB9" w:rsidRPr="004C6EA7">
                  <w:rPr>
                    <w:lang w:bidi="de-DE"/>
                  </w:rPr>
                  <w:t>Datum:</w:t>
                </w:r>
              </w:sdtContent>
            </w:sdt>
            <w:r w:rsidR="00065BB9" w:rsidRPr="004C6EA7">
              <w:rPr>
                <w:lang w:bidi="de-DE"/>
              </w:rPr>
              <w:t xml:space="preserve"> </w:t>
            </w:r>
            <w:r w:rsidR="00483FA3" w:rsidRPr="004C6EA7">
              <w:t>0</w:t>
            </w:r>
            <w:r w:rsidR="00757FC8">
              <w:t>3</w:t>
            </w:r>
            <w:r w:rsidR="00483FA3" w:rsidRPr="004C6EA7">
              <w:t>.04.2025</w:t>
            </w:r>
          </w:p>
        </w:tc>
      </w:tr>
      <w:tr w:rsidR="00803E71" w:rsidRPr="004C6EA7" w14:paraId="717533E0" w14:textId="77777777" w:rsidTr="00803E71">
        <w:tc>
          <w:tcPr>
            <w:tcW w:w="4858" w:type="dxa"/>
            <w:tcMar>
              <w:bottom w:w="720" w:type="dxa"/>
            </w:tcMar>
          </w:tcPr>
          <w:p w14:paraId="24FAAE70" w14:textId="77777777" w:rsidR="00D60631" w:rsidRPr="004C6EA7" w:rsidRDefault="00000000" w:rsidP="00D60631">
            <w:pPr>
              <w:pStyle w:val="berschrift2"/>
            </w:pPr>
            <w:sdt>
              <w:sdtPr>
                <w:alias w:val="An:"/>
                <w:tag w:val="An:"/>
                <w:id w:val="143782713"/>
                <w:placeholder>
                  <w:docPart w:val="CDC4CB9BEF7A4EE6B2B6E27AE8923DE8"/>
                </w:placeholder>
                <w:temporary/>
                <w:showingPlcHdr/>
                <w15:appearance w15:val="hidden"/>
              </w:sdtPr>
              <w:sdtContent>
                <w:r w:rsidR="00D60631" w:rsidRPr="004C6EA7">
                  <w:rPr>
                    <w:lang w:bidi="de-DE"/>
                  </w:rPr>
                  <w:t>An:</w:t>
                </w:r>
              </w:sdtContent>
            </w:sdt>
          </w:p>
          <w:p w14:paraId="4002B9E2" w14:textId="5BF297B6" w:rsidR="00D60631" w:rsidRPr="004C6EA7" w:rsidRDefault="00483FA3" w:rsidP="00D60631">
            <w:r w:rsidRPr="004C6EA7">
              <w:t>Musterkunde</w:t>
            </w:r>
          </w:p>
          <w:p w14:paraId="43A1D99C" w14:textId="4263EE05" w:rsidR="00D60631" w:rsidRPr="004C6EA7" w:rsidRDefault="00483FA3" w:rsidP="00D60631">
            <w:r w:rsidRPr="004C6EA7">
              <w:t>Musterfirma</w:t>
            </w:r>
          </w:p>
          <w:p w14:paraId="33260C97" w14:textId="71E6111C" w:rsidR="00D60631" w:rsidRPr="004C6EA7" w:rsidRDefault="00803E71" w:rsidP="00D60631">
            <w:r w:rsidRPr="004C6EA7">
              <w:t>Musterstraße 42</w:t>
            </w:r>
          </w:p>
          <w:p w14:paraId="08925BE8" w14:textId="77777777" w:rsidR="00D60631" w:rsidRDefault="00803E71" w:rsidP="00D60631">
            <w:r w:rsidRPr="004C6EA7">
              <w:t>5020 Salzburg</w:t>
            </w:r>
          </w:p>
          <w:p w14:paraId="55BDCB4E" w14:textId="7B402251" w:rsidR="00404438" w:rsidRPr="004C6EA7" w:rsidRDefault="00404438" w:rsidP="00D60631">
            <w:r>
              <w:t>UID: ATU98765432</w:t>
            </w:r>
          </w:p>
        </w:tc>
        <w:tc>
          <w:tcPr>
            <w:tcW w:w="4888" w:type="dxa"/>
            <w:tcMar>
              <w:bottom w:w="720" w:type="dxa"/>
            </w:tcMar>
          </w:tcPr>
          <w:p w14:paraId="6D2D4FFE" w14:textId="77777777" w:rsidR="00D60631" w:rsidRPr="004C6EA7" w:rsidRDefault="00000000" w:rsidP="00D60631">
            <w:pPr>
              <w:pStyle w:val="berschrift2"/>
            </w:pPr>
            <w:sdt>
              <w:sdtPr>
                <w:alias w:val="Für:"/>
                <w:tag w:val="Für:"/>
                <w:id w:val="-903300106"/>
                <w:placeholder>
                  <w:docPart w:val="F3ECE6E7FF694CF4A34DA122503D996C"/>
                </w:placeholder>
                <w:temporary/>
                <w:showingPlcHdr/>
                <w15:appearance w15:val="hidden"/>
              </w:sdtPr>
              <w:sdtContent>
                <w:r w:rsidR="00D60631" w:rsidRPr="004C6EA7">
                  <w:rPr>
                    <w:lang w:bidi="de-DE"/>
                  </w:rPr>
                  <w:t>Für:</w:t>
                </w:r>
              </w:sdtContent>
            </w:sdt>
          </w:p>
          <w:p w14:paraId="2A03DE55" w14:textId="6854B9EA" w:rsidR="00D60631" w:rsidRPr="004C6EA7" w:rsidRDefault="00477781" w:rsidP="00D60631">
            <w:r w:rsidRPr="004C6EA7">
              <w:t xml:space="preserve">Entwicklung der </w:t>
            </w:r>
            <w:r w:rsidR="00803E71" w:rsidRPr="004C6EA7">
              <w:t>Software "WayMatcher"</w:t>
            </w:r>
          </w:p>
        </w:tc>
      </w:tr>
    </w:tbl>
    <w:p w14:paraId="2C410BDB" w14:textId="77777777" w:rsidR="00560BA7" w:rsidRPr="004C6EA7" w:rsidRDefault="00560BA7" w:rsidP="00A457F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878"/>
        <w:gridCol w:w="1463"/>
      </w:tblGrid>
      <w:tr w:rsidR="002E7395" w:rsidRPr="002E7395" w14:paraId="35DEE202" w14:textId="77777777" w:rsidTr="002E739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C58C62" w14:textId="0645C739" w:rsidR="002E7395" w:rsidRPr="002E7395" w:rsidRDefault="002E7395" w:rsidP="002E7395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A74C7E" w14:textId="2CDBEAEF" w:rsidR="002E7395" w:rsidRPr="002E7395" w:rsidRDefault="00D37584" w:rsidP="002E7395">
            <w:pPr>
              <w:rPr>
                <w:b/>
                <w:bCs/>
              </w:rPr>
            </w:pPr>
            <w:r>
              <w:rPr>
                <w:b/>
                <w:bCs/>
              </w:rPr>
              <w:t>Gesamt</w:t>
            </w:r>
            <w:r w:rsidR="002E7395" w:rsidRPr="004C6EA7">
              <w:rPr>
                <w:b/>
                <w:bCs/>
              </w:rPr>
              <w:t>summe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2E3CCB" w14:textId="77777777" w:rsidR="002E7395" w:rsidRPr="002E7395" w:rsidRDefault="002E7395" w:rsidP="002E7395">
            <w:r w:rsidRPr="002E7395">
              <w:rPr>
                <w:b/>
                <w:bCs/>
              </w:rPr>
              <w:t>23.061,82 €</w:t>
            </w:r>
          </w:p>
        </w:tc>
      </w:tr>
      <w:tr w:rsidR="002E7395" w:rsidRPr="002E7395" w14:paraId="784ECCD8" w14:textId="77777777" w:rsidTr="002E739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912B49" w14:textId="77777777" w:rsidR="002E7395" w:rsidRPr="002E7395" w:rsidRDefault="002E7395" w:rsidP="002E7395">
            <w:r w:rsidRPr="002E7395">
              <w:t>+2%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367113" w14:textId="77777777" w:rsidR="002E7395" w:rsidRPr="002E7395" w:rsidRDefault="002E7395" w:rsidP="002E7395">
            <w:r w:rsidRPr="002E7395">
              <w:t>Skonto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9CD2C7" w14:textId="77777777" w:rsidR="002E7395" w:rsidRPr="002E7395" w:rsidRDefault="002E7395" w:rsidP="002E7395">
            <w:r w:rsidRPr="002E7395">
              <w:t>470,65 €</w:t>
            </w:r>
          </w:p>
        </w:tc>
      </w:tr>
      <w:tr w:rsidR="002E7395" w:rsidRPr="002E7395" w14:paraId="23859630" w14:textId="77777777" w:rsidTr="002E739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156F4A" w14:textId="38A4D906" w:rsidR="002E7395" w:rsidRPr="002E7395" w:rsidRDefault="002E7395" w:rsidP="002E7395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5B096E" w14:textId="6CDB22F3" w:rsidR="002E7395" w:rsidRPr="002E7395" w:rsidRDefault="00D37584" w:rsidP="002E7395">
            <w:pPr>
              <w:rPr>
                <w:b/>
              </w:rPr>
            </w:pPr>
            <w:r>
              <w:rPr>
                <w:b/>
              </w:rPr>
              <w:t>Nettosumme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85867F" w14:textId="77777777" w:rsidR="002E7395" w:rsidRPr="002E7395" w:rsidRDefault="002E7395" w:rsidP="002E7395">
            <w:r w:rsidRPr="002E7395">
              <w:rPr>
                <w:b/>
                <w:bCs/>
              </w:rPr>
              <w:t>23.532,47 €</w:t>
            </w:r>
          </w:p>
        </w:tc>
      </w:tr>
      <w:tr w:rsidR="002E7395" w:rsidRPr="002E7395" w14:paraId="1DA18A6E" w14:textId="77777777" w:rsidTr="002E739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DF74BF" w14:textId="77777777" w:rsidR="002E7395" w:rsidRPr="002E7395" w:rsidRDefault="002E7395" w:rsidP="002E7395">
            <w:r w:rsidRPr="002E7395">
              <w:t>+20%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8E9DE6" w14:textId="77777777" w:rsidR="002E7395" w:rsidRPr="002E7395" w:rsidRDefault="002E7395" w:rsidP="002E7395">
            <w:r w:rsidRPr="002E7395">
              <w:t>Umsatzsteuer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4C6A94" w14:textId="77777777" w:rsidR="002E7395" w:rsidRPr="002E7395" w:rsidRDefault="002E7395" w:rsidP="002E7395">
            <w:r w:rsidRPr="002E7395">
              <w:t>4.706,50 €</w:t>
            </w:r>
          </w:p>
        </w:tc>
      </w:tr>
      <w:tr w:rsidR="002E7395" w:rsidRPr="002E7395" w14:paraId="215C444D" w14:textId="77777777" w:rsidTr="002E739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486F8E" w14:textId="27267DDE" w:rsidR="002E7395" w:rsidRPr="002E7395" w:rsidRDefault="002E7395" w:rsidP="002E7395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EC935F" w14:textId="0FADDAFC" w:rsidR="002E7395" w:rsidRPr="002E7395" w:rsidRDefault="00DA45AB" w:rsidP="002E7395">
            <w:r w:rsidRPr="004C6EA7">
              <w:rPr>
                <w:b/>
                <w:bCs/>
              </w:rPr>
              <w:t>Bruttosumme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DE75DB" w14:textId="77777777" w:rsidR="002E7395" w:rsidRPr="002E7395" w:rsidRDefault="002E7395" w:rsidP="002E7395">
            <w:r w:rsidRPr="002E7395">
              <w:rPr>
                <w:b/>
                <w:bCs/>
              </w:rPr>
              <w:t>28.238,97 €</w:t>
            </w:r>
          </w:p>
        </w:tc>
      </w:tr>
    </w:tbl>
    <w:p w14:paraId="1E0488DB" w14:textId="2DB44E68" w:rsidR="00A457F0" w:rsidRPr="004C6EA7" w:rsidRDefault="00A457F0" w:rsidP="00A457F0"/>
    <w:p w14:paraId="2F02F55A" w14:textId="51872723" w:rsidR="00A457F0" w:rsidRDefault="00803E71" w:rsidP="00A457F0">
      <w:r w:rsidRPr="004C6EA7">
        <w:t>Gesamtbetrag ist innerhalb 14 Tagen zu Zahlen. Überfällige Zahlungen werden mit Verzugszinsen von 1% pro Monat berechnet.</w:t>
      </w:r>
    </w:p>
    <w:p w14:paraId="6560D4F5" w14:textId="0BD0AC84" w:rsidR="00393FE2" w:rsidRPr="004C6EA7" w:rsidRDefault="00393FE2" w:rsidP="00A457F0">
      <w:r w:rsidRPr="00393FE2">
        <w:t xml:space="preserve">Zahlbar innerhalb von </w:t>
      </w:r>
      <w:r>
        <w:t>7</w:t>
      </w:r>
      <w:r w:rsidRPr="00393FE2">
        <w:t xml:space="preserve"> Tagen mit </w:t>
      </w:r>
      <w:r w:rsidR="00D37584">
        <w:t>2</w:t>
      </w:r>
      <w:r w:rsidRPr="00393FE2">
        <w:t xml:space="preserve">% Skonto oder innerhalb von </w:t>
      </w:r>
      <w:r w:rsidR="00D37584">
        <w:t>14</w:t>
      </w:r>
      <w:r w:rsidRPr="00393FE2">
        <w:t xml:space="preserve"> Tagen netto Kassa</w:t>
      </w:r>
      <w:r w:rsidR="00D37584">
        <w:t>.</w:t>
      </w:r>
    </w:p>
    <w:p w14:paraId="3D0F4990" w14:textId="77777777" w:rsidR="001F7EBF" w:rsidRPr="004C6EA7" w:rsidRDefault="001F7EBF" w:rsidP="00A457F0"/>
    <w:p w14:paraId="42BCDD20" w14:textId="5D24AF8A" w:rsidR="001F7EBF" w:rsidRPr="004C6EA7" w:rsidRDefault="001F7EBF" w:rsidP="00F52E71">
      <w:pPr>
        <w:pStyle w:val="berschrift2"/>
      </w:pPr>
      <w:r w:rsidRPr="004C6EA7">
        <w:t>Zahlungskonto</w:t>
      </w:r>
    </w:p>
    <w:p w14:paraId="70F7EEA5" w14:textId="2A1E7A19" w:rsidR="003413A8" w:rsidRPr="004C6EA7" w:rsidRDefault="003413A8" w:rsidP="00C01A62">
      <w:pPr>
        <w:tabs>
          <w:tab w:val="right" w:pos="4820"/>
        </w:tabs>
        <w:rPr>
          <w:b/>
        </w:rPr>
      </w:pPr>
      <w:r w:rsidRPr="004C6EA7">
        <w:rPr>
          <w:b/>
        </w:rPr>
        <w:t>Kontoinhaber:</w:t>
      </w:r>
      <w:r w:rsidR="00C01A62" w:rsidRPr="004C6EA7">
        <w:rPr>
          <w:b/>
        </w:rPr>
        <w:tab/>
      </w:r>
      <w:r w:rsidRPr="004C6EA7">
        <w:rPr>
          <w:bCs/>
        </w:rPr>
        <w:t>Niklas Wonnebauer</w:t>
      </w:r>
    </w:p>
    <w:p w14:paraId="39B24563" w14:textId="02D708B7" w:rsidR="001F7EBF" w:rsidRPr="004C6EA7" w:rsidRDefault="001F7EBF" w:rsidP="00C01A62">
      <w:pPr>
        <w:tabs>
          <w:tab w:val="right" w:pos="4820"/>
        </w:tabs>
      </w:pPr>
      <w:r w:rsidRPr="004C6EA7">
        <w:rPr>
          <w:b/>
        </w:rPr>
        <w:t>IBAN</w:t>
      </w:r>
      <w:r w:rsidRPr="004C6EA7">
        <w:t>:</w:t>
      </w:r>
      <w:r w:rsidR="00C01A62" w:rsidRPr="004C6EA7">
        <w:tab/>
      </w:r>
      <w:r w:rsidRPr="004C6EA7">
        <w:t>AT</w:t>
      </w:r>
      <w:r w:rsidR="00241676" w:rsidRPr="004C6EA7">
        <w:t>30 2</w:t>
      </w:r>
      <w:r w:rsidRPr="004C6EA7">
        <w:t>0</w:t>
      </w:r>
      <w:r w:rsidR="00241676" w:rsidRPr="004C6EA7">
        <w:t>4</w:t>
      </w:r>
      <w:r w:rsidRPr="004C6EA7">
        <w:t xml:space="preserve">0 4000 </w:t>
      </w:r>
      <w:r w:rsidR="00241676" w:rsidRPr="004C6EA7">
        <w:t>4103</w:t>
      </w:r>
      <w:r w:rsidRPr="004C6EA7">
        <w:t xml:space="preserve"> </w:t>
      </w:r>
      <w:r w:rsidR="00241676" w:rsidRPr="004C6EA7">
        <w:t>5270</w:t>
      </w:r>
    </w:p>
    <w:p w14:paraId="5A8030F9" w14:textId="58914836" w:rsidR="003413A8" w:rsidRPr="004C6EA7" w:rsidRDefault="003413A8" w:rsidP="00C01A62">
      <w:pPr>
        <w:tabs>
          <w:tab w:val="right" w:pos="4820"/>
        </w:tabs>
      </w:pPr>
      <w:r w:rsidRPr="004C6EA7">
        <w:rPr>
          <w:b/>
        </w:rPr>
        <w:t>BIC</w:t>
      </w:r>
      <w:r w:rsidRPr="004C6EA7">
        <w:t>:</w:t>
      </w:r>
      <w:r w:rsidR="00C01A62" w:rsidRPr="004C6EA7">
        <w:tab/>
      </w:r>
      <w:r w:rsidRPr="004C6EA7">
        <w:t>SBGSAT2SXXX</w:t>
      </w:r>
    </w:p>
    <w:p w14:paraId="24F2496E" w14:textId="655E0E26" w:rsidR="00B7275A" w:rsidRDefault="00B7275A" w:rsidP="00C01A62">
      <w:pPr>
        <w:tabs>
          <w:tab w:val="right" w:pos="4820"/>
        </w:tabs>
      </w:pPr>
      <w:r w:rsidRPr="004C6EA7">
        <w:rPr>
          <w:b/>
        </w:rPr>
        <w:t>Zahlungsreferenz</w:t>
      </w:r>
      <w:r w:rsidRPr="004C6EA7">
        <w:t>:</w:t>
      </w:r>
      <w:r w:rsidRPr="004C6EA7">
        <w:tab/>
      </w:r>
      <w:r w:rsidR="004C6EA7" w:rsidRPr="004C6EA7">
        <w:t>RECHNUNG NR 1</w:t>
      </w:r>
    </w:p>
    <w:p w14:paraId="45ECF47A" w14:textId="77777777" w:rsidR="00356949" w:rsidRDefault="00356949" w:rsidP="00C01A62">
      <w:pPr>
        <w:tabs>
          <w:tab w:val="right" w:pos="4820"/>
        </w:tabs>
      </w:pPr>
    </w:p>
    <w:p w14:paraId="7883DA38" w14:textId="3B76FC5C" w:rsidR="00356949" w:rsidRDefault="00356949" w:rsidP="00356949">
      <w:pPr>
        <w:pStyle w:val="berschrift2"/>
      </w:pPr>
      <w:r>
        <w:t>Liefer</w:t>
      </w:r>
      <w:r w:rsidR="00842D95">
        <w:t>ZEITRAUM</w:t>
      </w:r>
    </w:p>
    <w:p w14:paraId="25DC10CF" w14:textId="16FB22A5" w:rsidR="00356949" w:rsidRPr="00356949" w:rsidRDefault="00757FC8" w:rsidP="00356949">
      <w:r>
        <w:t>07.04.2025</w:t>
      </w:r>
      <w:r w:rsidR="00842D95">
        <w:t xml:space="preserve"> – 11.04.2025</w:t>
      </w:r>
    </w:p>
    <w:p w14:paraId="1F8B5597" w14:textId="77777777" w:rsidR="00CC3C86" w:rsidRPr="004C6EA7" w:rsidRDefault="00000000" w:rsidP="00A457F0">
      <w:pPr>
        <w:pStyle w:val="VielenDank"/>
      </w:pPr>
      <w:sdt>
        <w:sdtPr>
          <w:alias w:val="Vielen Dank für Ihre Bestellung:"/>
          <w:tag w:val="Vielen Dank für Ihre Bestellung:"/>
          <w:id w:val="1836949173"/>
          <w:placeholder>
            <w:docPart w:val="E22FAB90FA554B3F981FFD418CA0902A"/>
          </w:placeholder>
          <w:temporary/>
          <w:showingPlcHdr/>
          <w15:appearance w15:val="hidden"/>
        </w:sdtPr>
        <w:sdtContent>
          <w:r w:rsidR="00065BB9" w:rsidRPr="004C6EA7">
            <w:rPr>
              <w:lang w:bidi="de-DE"/>
            </w:rPr>
            <w:t>Vielen Dank für Ihre Bestellung!</w:t>
          </w:r>
        </w:sdtContent>
      </w:sdt>
    </w:p>
    <w:sectPr w:rsidR="00CC3C86" w:rsidRPr="004C6EA7" w:rsidSect="00A76BE7">
      <w:pgSz w:w="11906" w:h="16838" w:code="9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A8594" w14:textId="77777777" w:rsidR="00A07C65" w:rsidRPr="004C6EA7" w:rsidRDefault="00A07C65" w:rsidP="00450C0A">
      <w:pPr>
        <w:spacing w:line="240" w:lineRule="auto"/>
      </w:pPr>
      <w:r w:rsidRPr="004C6EA7">
        <w:separator/>
      </w:r>
    </w:p>
  </w:endnote>
  <w:endnote w:type="continuationSeparator" w:id="0">
    <w:p w14:paraId="3F3072DA" w14:textId="77777777" w:rsidR="00A07C65" w:rsidRPr="004C6EA7" w:rsidRDefault="00A07C65" w:rsidP="00450C0A">
      <w:pPr>
        <w:spacing w:line="240" w:lineRule="auto"/>
      </w:pPr>
      <w:r w:rsidRPr="004C6EA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A353B" w14:textId="77777777" w:rsidR="00A07C65" w:rsidRPr="004C6EA7" w:rsidRDefault="00A07C65" w:rsidP="00450C0A">
      <w:pPr>
        <w:spacing w:line="240" w:lineRule="auto"/>
      </w:pPr>
      <w:r w:rsidRPr="004C6EA7">
        <w:separator/>
      </w:r>
    </w:p>
  </w:footnote>
  <w:footnote w:type="continuationSeparator" w:id="0">
    <w:p w14:paraId="37BE978D" w14:textId="77777777" w:rsidR="00A07C65" w:rsidRPr="004C6EA7" w:rsidRDefault="00A07C65" w:rsidP="00450C0A">
      <w:pPr>
        <w:spacing w:line="240" w:lineRule="auto"/>
      </w:pPr>
      <w:r w:rsidRPr="004C6EA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63482656">
    <w:abstractNumId w:val="10"/>
  </w:num>
  <w:num w:numId="2" w16cid:durableId="1152990191">
    <w:abstractNumId w:val="11"/>
  </w:num>
  <w:num w:numId="3" w16cid:durableId="1230962930">
    <w:abstractNumId w:val="9"/>
  </w:num>
  <w:num w:numId="4" w16cid:durableId="1749959526">
    <w:abstractNumId w:val="7"/>
  </w:num>
  <w:num w:numId="5" w16cid:durableId="1499930652">
    <w:abstractNumId w:val="6"/>
  </w:num>
  <w:num w:numId="6" w16cid:durableId="1295065535">
    <w:abstractNumId w:val="5"/>
  </w:num>
  <w:num w:numId="7" w16cid:durableId="656543166">
    <w:abstractNumId w:val="4"/>
  </w:num>
  <w:num w:numId="8" w16cid:durableId="980385417">
    <w:abstractNumId w:val="8"/>
  </w:num>
  <w:num w:numId="9" w16cid:durableId="1912230696">
    <w:abstractNumId w:val="3"/>
  </w:num>
  <w:num w:numId="10" w16cid:durableId="1175071704">
    <w:abstractNumId w:val="2"/>
  </w:num>
  <w:num w:numId="11" w16cid:durableId="246886091">
    <w:abstractNumId w:val="1"/>
  </w:num>
  <w:num w:numId="12" w16cid:durableId="187807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A3"/>
    <w:rsid w:val="000138E1"/>
    <w:rsid w:val="000247A3"/>
    <w:rsid w:val="000249F8"/>
    <w:rsid w:val="00065BB9"/>
    <w:rsid w:val="00090038"/>
    <w:rsid w:val="00187DA3"/>
    <w:rsid w:val="001E3C2E"/>
    <w:rsid w:val="001F7EBF"/>
    <w:rsid w:val="0021009B"/>
    <w:rsid w:val="00241676"/>
    <w:rsid w:val="0028500B"/>
    <w:rsid w:val="002A5AC8"/>
    <w:rsid w:val="002E09CB"/>
    <w:rsid w:val="002E7395"/>
    <w:rsid w:val="003364B0"/>
    <w:rsid w:val="003413A8"/>
    <w:rsid w:val="00341D54"/>
    <w:rsid w:val="003473E2"/>
    <w:rsid w:val="00356949"/>
    <w:rsid w:val="00393FE2"/>
    <w:rsid w:val="003F03CA"/>
    <w:rsid w:val="00404438"/>
    <w:rsid w:val="00413490"/>
    <w:rsid w:val="00450C0A"/>
    <w:rsid w:val="0046047E"/>
    <w:rsid w:val="0047011B"/>
    <w:rsid w:val="00473FA7"/>
    <w:rsid w:val="00477781"/>
    <w:rsid w:val="00483FA3"/>
    <w:rsid w:val="004B0072"/>
    <w:rsid w:val="004C6EA7"/>
    <w:rsid w:val="005404D4"/>
    <w:rsid w:val="00541B24"/>
    <w:rsid w:val="00560BA7"/>
    <w:rsid w:val="00580BA0"/>
    <w:rsid w:val="005A6D66"/>
    <w:rsid w:val="005D484B"/>
    <w:rsid w:val="00640AAC"/>
    <w:rsid w:val="00641FC4"/>
    <w:rsid w:val="006566C4"/>
    <w:rsid w:val="00661744"/>
    <w:rsid w:val="00667BFD"/>
    <w:rsid w:val="00695CEF"/>
    <w:rsid w:val="006A048E"/>
    <w:rsid w:val="006B1C5D"/>
    <w:rsid w:val="007179DC"/>
    <w:rsid w:val="00736971"/>
    <w:rsid w:val="00757FC8"/>
    <w:rsid w:val="00780FDB"/>
    <w:rsid w:val="0078214D"/>
    <w:rsid w:val="007D140C"/>
    <w:rsid w:val="007F3D8D"/>
    <w:rsid w:val="00803E71"/>
    <w:rsid w:val="008165AE"/>
    <w:rsid w:val="008235C2"/>
    <w:rsid w:val="00840CF9"/>
    <w:rsid w:val="00842D95"/>
    <w:rsid w:val="00873336"/>
    <w:rsid w:val="008C1DFD"/>
    <w:rsid w:val="0093568C"/>
    <w:rsid w:val="009436C3"/>
    <w:rsid w:val="009D5704"/>
    <w:rsid w:val="00A07C65"/>
    <w:rsid w:val="00A418FA"/>
    <w:rsid w:val="00A457F0"/>
    <w:rsid w:val="00A67B29"/>
    <w:rsid w:val="00A76BE7"/>
    <w:rsid w:val="00AB03C9"/>
    <w:rsid w:val="00AF7EDF"/>
    <w:rsid w:val="00B33532"/>
    <w:rsid w:val="00B36CBE"/>
    <w:rsid w:val="00B54E14"/>
    <w:rsid w:val="00B6531B"/>
    <w:rsid w:val="00B7275A"/>
    <w:rsid w:val="00B764B8"/>
    <w:rsid w:val="00B90356"/>
    <w:rsid w:val="00B94BE3"/>
    <w:rsid w:val="00BA0E3D"/>
    <w:rsid w:val="00BA517A"/>
    <w:rsid w:val="00BC75F1"/>
    <w:rsid w:val="00BD7A44"/>
    <w:rsid w:val="00BF0470"/>
    <w:rsid w:val="00C01A62"/>
    <w:rsid w:val="00C259F2"/>
    <w:rsid w:val="00C60CDF"/>
    <w:rsid w:val="00CB5D4F"/>
    <w:rsid w:val="00CC3C86"/>
    <w:rsid w:val="00D0610E"/>
    <w:rsid w:val="00D37584"/>
    <w:rsid w:val="00D37BB6"/>
    <w:rsid w:val="00D4146A"/>
    <w:rsid w:val="00D45E69"/>
    <w:rsid w:val="00D46279"/>
    <w:rsid w:val="00D60631"/>
    <w:rsid w:val="00D76A11"/>
    <w:rsid w:val="00D81510"/>
    <w:rsid w:val="00DA424B"/>
    <w:rsid w:val="00DA45AB"/>
    <w:rsid w:val="00E6107D"/>
    <w:rsid w:val="00E862B0"/>
    <w:rsid w:val="00EE620C"/>
    <w:rsid w:val="00F07311"/>
    <w:rsid w:val="00F47526"/>
    <w:rsid w:val="00F52042"/>
    <w:rsid w:val="00F52E71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060D5873"/>
  <w15:docId w15:val="{76E21B40-C5F1-45B1-BEB5-9C26AC1E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de-DE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33532"/>
    <w:rPr>
      <w:lang w:val="de-AT"/>
    </w:rPr>
  </w:style>
  <w:style w:type="paragraph" w:styleId="berschrift1">
    <w:name w:val="heading 1"/>
    <w:basedOn w:val="Standard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berschrift2">
    <w:name w:val="heading 2"/>
    <w:basedOn w:val="Standard"/>
    <w:next w:val="Standard"/>
    <w:qFormat/>
    <w:rsid w:val="00A457F0"/>
    <w:pPr>
      <w:spacing w:after="60"/>
      <w:outlineLvl w:val="1"/>
    </w:pPr>
    <w:rPr>
      <w:b/>
      <w:caps/>
      <w:szCs w:val="16"/>
    </w:rPr>
  </w:style>
  <w:style w:type="paragraph" w:styleId="berschrift3">
    <w:name w:val="heading 3"/>
    <w:basedOn w:val="Standard"/>
    <w:next w:val="Standard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1E3C2E"/>
    <w:rPr>
      <w:rFonts w:cs="Tahoma"/>
      <w:szCs w:val="16"/>
    </w:rPr>
  </w:style>
  <w:style w:type="paragraph" w:customStyle="1" w:styleId="Firmenname">
    <w:name w:val="Firmenname"/>
    <w:basedOn w:val="Standard"/>
    <w:qFormat/>
    <w:rsid w:val="00A457F0"/>
    <w:rPr>
      <w:b/>
      <w:sz w:val="24"/>
    </w:rPr>
  </w:style>
  <w:style w:type="paragraph" w:customStyle="1" w:styleId="Spaltenberschrift">
    <w:name w:val="Spaltenüberschrift"/>
    <w:basedOn w:val="Standard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Rechtsbndig">
    <w:name w:val="Rechtsbündig"/>
    <w:basedOn w:val="Standard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VielenDank">
    <w:name w:val="Vielen Dank!"/>
    <w:basedOn w:val="Standard"/>
    <w:qFormat/>
    <w:rsid w:val="00A457F0"/>
    <w:pPr>
      <w:spacing w:before="600"/>
      <w:jc w:val="center"/>
    </w:pPr>
    <w:rPr>
      <w:b/>
      <w:bCs/>
    </w:rPr>
  </w:style>
  <w:style w:type="paragraph" w:customStyle="1" w:styleId="Betrag">
    <w:name w:val="Betrag"/>
    <w:basedOn w:val="Standard"/>
    <w:qFormat/>
    <w:rsid w:val="00D81510"/>
    <w:pPr>
      <w:jc w:val="right"/>
    </w:pPr>
    <w:rPr>
      <w:szCs w:val="20"/>
    </w:rPr>
  </w:style>
  <w:style w:type="character" w:styleId="Platzhaltertext">
    <w:name w:val="Placeholder Text"/>
    <w:basedOn w:val="Absatz-Standardschriftart"/>
    <w:uiPriority w:val="99"/>
    <w:semiHidden/>
    <w:rsid w:val="00780FDB"/>
    <w:rPr>
      <w:color w:val="595959" w:themeColor="text1" w:themeTint="A6"/>
    </w:rPr>
  </w:style>
  <w:style w:type="paragraph" w:styleId="Kopfzeile">
    <w:name w:val="header"/>
    <w:basedOn w:val="Standard"/>
    <w:link w:val="KopfzeileZch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3532"/>
  </w:style>
  <w:style w:type="paragraph" w:styleId="Fuzeile">
    <w:name w:val="footer"/>
    <w:basedOn w:val="Standard"/>
    <w:link w:val="FuzeileZch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3532"/>
  </w:style>
  <w:style w:type="table" w:styleId="Tabellenraster">
    <w:name w:val="Table Grid"/>
    <w:basedOn w:val="NormaleTabelle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semiHidden/>
    <w:unhideWhenUsed/>
    <w:rsid w:val="00065BB9"/>
  </w:style>
  <w:style w:type="paragraph" w:styleId="Blocktext">
    <w:name w:val="Block Text"/>
    <w:basedOn w:val="Standard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semiHidden/>
    <w:unhideWhenUsed/>
    <w:rsid w:val="00065BB9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065BB9"/>
  </w:style>
  <w:style w:type="paragraph" w:styleId="Textkrper2">
    <w:name w:val="Body Text 2"/>
    <w:basedOn w:val="Standard"/>
    <w:link w:val="Textkrper2Zchn"/>
    <w:semiHidden/>
    <w:unhideWhenUsed/>
    <w:rsid w:val="00065BB9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065BB9"/>
  </w:style>
  <w:style w:type="paragraph" w:styleId="Textkrper3">
    <w:name w:val="Body Text 3"/>
    <w:basedOn w:val="Standard"/>
    <w:link w:val="Textkrper3Zchn"/>
    <w:semiHidden/>
    <w:unhideWhenUsed/>
    <w:rsid w:val="00065BB9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065BB9"/>
    <w:rPr>
      <w:szCs w:val="16"/>
    </w:rPr>
  </w:style>
  <w:style w:type="paragraph" w:styleId="Textkrper-Erstzeileneinzug">
    <w:name w:val="Body Text First Indent"/>
    <w:basedOn w:val="Textkrper"/>
    <w:link w:val="Textkrper-ErstzeileneinzugZchn"/>
    <w:semiHidden/>
    <w:unhideWhenUsed/>
    <w:rsid w:val="00065BB9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065BB9"/>
  </w:style>
  <w:style w:type="paragraph" w:styleId="Textkrper-Zeileneinzug">
    <w:name w:val="Body Text Indent"/>
    <w:basedOn w:val="Standard"/>
    <w:link w:val="Textkrper-ZeileneinzugZchn"/>
    <w:semiHidden/>
    <w:unhideWhenUsed/>
    <w:rsid w:val="00065BB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065BB9"/>
  </w:style>
  <w:style w:type="paragraph" w:styleId="Textkrper-Erstzeileneinzug2">
    <w:name w:val="Body Text First Indent 2"/>
    <w:basedOn w:val="Textkrper-Zeileneinzug"/>
    <w:link w:val="Textkrper-Erstzeileneinzug2Zchn"/>
    <w:semiHidden/>
    <w:unhideWhenUsed/>
    <w:rsid w:val="00065BB9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065BB9"/>
  </w:style>
  <w:style w:type="paragraph" w:styleId="Textkrper-Einzug2">
    <w:name w:val="Body Text Indent 2"/>
    <w:basedOn w:val="Standard"/>
    <w:link w:val="Textkrper-Einzug2Zchn"/>
    <w:semiHidden/>
    <w:unhideWhenUsed/>
    <w:rsid w:val="00065BB9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065BB9"/>
  </w:style>
  <w:style w:type="paragraph" w:styleId="Textkrper-Einzug3">
    <w:name w:val="Body Text Indent 3"/>
    <w:basedOn w:val="Standard"/>
    <w:link w:val="Textkrper-Einzug3Zchn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065BB9"/>
    <w:rPr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Gruformel">
    <w:name w:val="Closing"/>
    <w:basedOn w:val="Standard"/>
    <w:link w:val="GruformelZchn"/>
    <w:semiHidden/>
    <w:unhideWhenUsed/>
    <w:rsid w:val="00065BB9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065BB9"/>
  </w:style>
  <w:style w:type="table" w:styleId="FarbigesRaster">
    <w:name w:val="Colorful Grid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semiHidden/>
    <w:unhideWhenUsed/>
    <w:rsid w:val="00065BB9"/>
    <w:rPr>
      <w:sz w:val="22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BB9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065BB9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BB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BB9"/>
    <w:rPr>
      <w:b/>
      <w:bCs/>
      <w:szCs w:val="20"/>
    </w:rPr>
  </w:style>
  <w:style w:type="table" w:styleId="DunkleListe">
    <w:name w:val="Dark List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semiHidden/>
    <w:unhideWhenUsed/>
    <w:rsid w:val="00065BB9"/>
  </w:style>
  <w:style w:type="character" w:customStyle="1" w:styleId="DatumZchn">
    <w:name w:val="Datum Zchn"/>
    <w:basedOn w:val="Absatz-Standardschriftart"/>
    <w:link w:val="Datum"/>
    <w:semiHidden/>
    <w:rsid w:val="00065BB9"/>
  </w:style>
  <w:style w:type="paragraph" w:styleId="Dokumentstruktur">
    <w:name w:val="Document Map"/>
    <w:basedOn w:val="Standard"/>
    <w:link w:val="DokumentstrukturZchn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065BB9"/>
    <w:rPr>
      <w:rFonts w:ascii="Segoe UI" w:hAnsi="Segoe UI" w:cs="Segoe UI"/>
      <w:szCs w:val="16"/>
    </w:rPr>
  </w:style>
  <w:style w:type="paragraph" w:styleId="E-Mail-Signatur">
    <w:name w:val="E-mail Signature"/>
    <w:basedOn w:val="Standard"/>
    <w:link w:val="E-Mail-SignaturZchn"/>
    <w:semiHidden/>
    <w:unhideWhenUsed/>
    <w:rsid w:val="00065BB9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semiHidden/>
    <w:rsid w:val="00065BB9"/>
  </w:style>
  <w:style w:type="character" w:styleId="Hervorhebung">
    <w:name w:val="Emphasis"/>
    <w:basedOn w:val="Absatz-Standardschriftart"/>
    <w:semiHidden/>
    <w:unhideWhenUsed/>
    <w:qFormat/>
    <w:rsid w:val="00065BB9"/>
    <w:rPr>
      <w:i/>
      <w:iCs/>
    </w:rPr>
  </w:style>
  <w:style w:type="character" w:styleId="Endnotenzeichen">
    <w:name w:val="endnote reference"/>
    <w:basedOn w:val="Absatz-Standardschriftart"/>
    <w:semiHidden/>
    <w:unhideWhenUsed/>
    <w:rsid w:val="00065BB9"/>
    <w:rPr>
      <w:vertAlign w:val="superscript"/>
    </w:rPr>
  </w:style>
  <w:style w:type="paragraph" w:styleId="Endnotentext">
    <w:name w:val="endnote text"/>
    <w:basedOn w:val="Standard"/>
    <w:link w:val="EndnotentextZchn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065BB9"/>
    <w:rPr>
      <w:szCs w:val="20"/>
    </w:rPr>
  </w:style>
  <w:style w:type="paragraph" w:styleId="Umschlagadresse">
    <w:name w:val="envelope address"/>
    <w:basedOn w:val="Standard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semiHidden/>
    <w:unhideWhenUsed/>
    <w:rsid w:val="00065BB9"/>
    <w:rPr>
      <w:color w:val="800080" w:themeColor="followedHyperlink"/>
      <w:u w:val="single"/>
    </w:rPr>
  </w:style>
  <w:style w:type="character" w:styleId="Funotenzeichen">
    <w:name w:val="footnote reference"/>
    <w:basedOn w:val="Absatz-Standardschriftart"/>
    <w:semiHidden/>
    <w:unhideWhenUsed/>
    <w:rsid w:val="00065BB9"/>
    <w:rPr>
      <w:vertAlign w:val="superscript"/>
    </w:rPr>
  </w:style>
  <w:style w:type="paragraph" w:styleId="Funotentext">
    <w:name w:val="footnote text"/>
    <w:basedOn w:val="Standard"/>
    <w:link w:val="FunotentextZchn"/>
    <w:semiHidden/>
    <w:unhideWhenUsed/>
    <w:rsid w:val="00065BB9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065BB9"/>
    <w:rPr>
      <w:szCs w:val="20"/>
    </w:rPr>
  </w:style>
  <w:style w:type="table" w:styleId="Gitternetztabelle1hell">
    <w:name w:val="Grid Table 1 Light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Absatz-Standardschriftar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berschrift4Zchn">
    <w:name w:val="Überschrift 4 Zchn"/>
    <w:basedOn w:val="Absatz-Standardschriftart"/>
    <w:link w:val="berschrift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kronym">
    <w:name w:val="HTML Acronym"/>
    <w:basedOn w:val="Absatz-Standardschriftart"/>
    <w:semiHidden/>
    <w:unhideWhenUsed/>
    <w:rsid w:val="00065BB9"/>
  </w:style>
  <w:style w:type="paragraph" w:styleId="HTMLAdresse">
    <w:name w:val="HTML Address"/>
    <w:basedOn w:val="Standard"/>
    <w:link w:val="HTMLAdresseZchn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065BB9"/>
    <w:rPr>
      <w:i/>
      <w:iCs/>
    </w:rPr>
  </w:style>
  <w:style w:type="character" w:styleId="HTMLZitat">
    <w:name w:val="HTML Cite"/>
    <w:basedOn w:val="Absatz-Standardschriftart"/>
    <w:semiHidden/>
    <w:unhideWhenUsed/>
    <w:rsid w:val="00065BB9"/>
    <w:rPr>
      <w:i/>
      <w:iCs/>
    </w:rPr>
  </w:style>
  <w:style w:type="character" w:styleId="HTMLCode">
    <w:name w:val="HTML Code"/>
    <w:basedOn w:val="Absatz-Standardschriftar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semiHidden/>
    <w:unhideWhenUsed/>
    <w:rsid w:val="00065BB9"/>
    <w:rPr>
      <w:i/>
      <w:iCs/>
    </w:rPr>
  </w:style>
  <w:style w:type="character" w:styleId="HTMLTastatur">
    <w:name w:val="HTML Keyboard"/>
    <w:basedOn w:val="Absatz-Standardschriftart"/>
    <w:semiHidden/>
    <w:unhideWhenUsed/>
    <w:rsid w:val="00065BB9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065BB9"/>
    <w:rPr>
      <w:rFonts w:ascii="Consolas" w:hAnsi="Consolas"/>
      <w:szCs w:val="20"/>
    </w:rPr>
  </w:style>
  <w:style w:type="character" w:styleId="HTMLBeispiel">
    <w:name w:val="HTML Sample"/>
    <w:basedOn w:val="Absatz-Standardschriftart"/>
    <w:semiHidden/>
    <w:unhideWhenUsed/>
    <w:rsid w:val="00065BB9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semiHidden/>
    <w:unhideWhenUsed/>
    <w:rsid w:val="00065BB9"/>
    <w:rPr>
      <w:i/>
      <w:iCs/>
    </w:rPr>
  </w:style>
  <w:style w:type="character" w:styleId="Hyperlink">
    <w:name w:val="Hyperlink"/>
    <w:basedOn w:val="Absatz-Standardschriftart"/>
    <w:unhideWhenUsed/>
    <w:rsid w:val="00065BB9"/>
    <w:rPr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Standard"/>
    <w:next w:val="Standard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Standard"/>
    <w:next w:val="Standard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Standard"/>
    <w:next w:val="Standard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Standard"/>
    <w:next w:val="Standard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Standard"/>
    <w:next w:val="Standard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Standard"/>
    <w:next w:val="Standard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Standard"/>
    <w:next w:val="Standard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Standard"/>
    <w:next w:val="Standard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berschrift">
    <w:name w:val="index heading"/>
    <w:basedOn w:val="Standard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780FDB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HellesRaster">
    <w:name w:val="Light Grid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semiHidden/>
    <w:unhideWhenUsed/>
    <w:rsid w:val="00065BB9"/>
  </w:style>
  <w:style w:type="paragraph" w:styleId="Liste">
    <w:name w:val="List"/>
    <w:basedOn w:val="Standard"/>
    <w:semiHidden/>
    <w:unhideWhenUsed/>
    <w:rsid w:val="00065BB9"/>
    <w:pPr>
      <w:ind w:left="283" w:hanging="283"/>
      <w:contextualSpacing/>
    </w:pPr>
  </w:style>
  <w:style w:type="paragraph" w:styleId="Liste2">
    <w:name w:val="List 2"/>
    <w:basedOn w:val="Standard"/>
    <w:semiHidden/>
    <w:unhideWhenUsed/>
    <w:rsid w:val="00065BB9"/>
    <w:pPr>
      <w:ind w:left="566" w:hanging="283"/>
      <w:contextualSpacing/>
    </w:pPr>
  </w:style>
  <w:style w:type="paragraph" w:styleId="Liste3">
    <w:name w:val="List 3"/>
    <w:basedOn w:val="Standard"/>
    <w:semiHidden/>
    <w:unhideWhenUsed/>
    <w:rsid w:val="00065BB9"/>
    <w:pPr>
      <w:ind w:left="849" w:hanging="283"/>
      <w:contextualSpacing/>
    </w:pPr>
  </w:style>
  <w:style w:type="paragraph" w:styleId="Liste4">
    <w:name w:val="List 4"/>
    <w:basedOn w:val="Standard"/>
    <w:semiHidden/>
    <w:unhideWhenUsed/>
    <w:rsid w:val="00065BB9"/>
    <w:pPr>
      <w:ind w:left="1132" w:hanging="283"/>
      <w:contextualSpacing/>
    </w:pPr>
  </w:style>
  <w:style w:type="paragraph" w:styleId="Liste5">
    <w:name w:val="List 5"/>
    <w:basedOn w:val="Standard"/>
    <w:semiHidden/>
    <w:unhideWhenUsed/>
    <w:rsid w:val="00065BB9"/>
    <w:pPr>
      <w:ind w:left="1415" w:hanging="283"/>
      <w:contextualSpacing/>
    </w:pPr>
  </w:style>
  <w:style w:type="paragraph" w:styleId="Aufzhlungszeichen">
    <w:name w:val="List Bullet"/>
    <w:basedOn w:val="Standard"/>
    <w:semiHidden/>
    <w:unhideWhenUsed/>
    <w:rsid w:val="00065BB9"/>
    <w:pPr>
      <w:numPr>
        <w:numId w:val="3"/>
      </w:numPr>
      <w:contextualSpacing/>
    </w:pPr>
  </w:style>
  <w:style w:type="paragraph" w:styleId="Aufzhlungszeichen2">
    <w:name w:val="List Bullet 2"/>
    <w:basedOn w:val="Standard"/>
    <w:semiHidden/>
    <w:unhideWhenUsed/>
    <w:rsid w:val="00065BB9"/>
    <w:pPr>
      <w:numPr>
        <w:numId w:val="4"/>
      </w:numPr>
      <w:contextualSpacing/>
    </w:pPr>
  </w:style>
  <w:style w:type="paragraph" w:styleId="Aufzhlungszeichen3">
    <w:name w:val="List Bullet 3"/>
    <w:basedOn w:val="Standard"/>
    <w:semiHidden/>
    <w:unhideWhenUsed/>
    <w:rsid w:val="00065BB9"/>
    <w:pPr>
      <w:numPr>
        <w:numId w:val="5"/>
      </w:numPr>
      <w:contextualSpacing/>
    </w:pPr>
  </w:style>
  <w:style w:type="paragraph" w:styleId="Aufzhlungszeichen4">
    <w:name w:val="List Bullet 4"/>
    <w:basedOn w:val="Standard"/>
    <w:semiHidden/>
    <w:unhideWhenUsed/>
    <w:rsid w:val="00065BB9"/>
    <w:pPr>
      <w:numPr>
        <w:numId w:val="6"/>
      </w:numPr>
      <w:contextualSpacing/>
    </w:pPr>
  </w:style>
  <w:style w:type="paragraph" w:styleId="Aufzhlungszeichen5">
    <w:name w:val="List Bullet 5"/>
    <w:basedOn w:val="Standard"/>
    <w:semiHidden/>
    <w:unhideWhenUsed/>
    <w:rsid w:val="00065BB9"/>
    <w:pPr>
      <w:numPr>
        <w:numId w:val="7"/>
      </w:numPr>
      <w:contextualSpacing/>
    </w:pPr>
  </w:style>
  <w:style w:type="paragraph" w:styleId="Listenfortsetzung">
    <w:name w:val="List Continue"/>
    <w:basedOn w:val="Standard"/>
    <w:semiHidden/>
    <w:unhideWhenUsed/>
    <w:rsid w:val="00065BB9"/>
    <w:pPr>
      <w:spacing w:after="120"/>
      <w:ind w:left="283"/>
      <w:contextualSpacing/>
    </w:pPr>
  </w:style>
  <w:style w:type="paragraph" w:styleId="Listenfortsetzung2">
    <w:name w:val="List Continue 2"/>
    <w:basedOn w:val="Standard"/>
    <w:semiHidden/>
    <w:unhideWhenUsed/>
    <w:rsid w:val="00065BB9"/>
    <w:pPr>
      <w:spacing w:after="120"/>
      <w:ind w:left="566"/>
      <w:contextualSpacing/>
    </w:pPr>
  </w:style>
  <w:style w:type="paragraph" w:styleId="Listenfortsetzung3">
    <w:name w:val="List Continue 3"/>
    <w:basedOn w:val="Standard"/>
    <w:semiHidden/>
    <w:unhideWhenUsed/>
    <w:rsid w:val="00065BB9"/>
    <w:pPr>
      <w:spacing w:after="120"/>
      <w:ind w:left="849"/>
      <w:contextualSpacing/>
    </w:pPr>
  </w:style>
  <w:style w:type="paragraph" w:styleId="Listenfortsetzung4">
    <w:name w:val="List Continue 4"/>
    <w:basedOn w:val="Standard"/>
    <w:semiHidden/>
    <w:unhideWhenUsed/>
    <w:rsid w:val="00065BB9"/>
    <w:pPr>
      <w:spacing w:after="120"/>
      <w:ind w:left="1132"/>
      <w:contextualSpacing/>
    </w:pPr>
  </w:style>
  <w:style w:type="paragraph" w:styleId="Listenfortsetzung5">
    <w:name w:val="List Continue 5"/>
    <w:basedOn w:val="Standard"/>
    <w:semiHidden/>
    <w:unhideWhenUsed/>
    <w:rsid w:val="00065BB9"/>
    <w:pPr>
      <w:spacing w:after="120"/>
      <w:ind w:left="1415"/>
      <w:contextualSpacing/>
    </w:pPr>
  </w:style>
  <w:style w:type="paragraph" w:styleId="Listennummer">
    <w:name w:val="List Number"/>
    <w:basedOn w:val="Standard"/>
    <w:semiHidden/>
    <w:unhideWhenUsed/>
    <w:rsid w:val="00065BB9"/>
    <w:pPr>
      <w:numPr>
        <w:numId w:val="8"/>
      </w:numPr>
      <w:contextualSpacing/>
    </w:pPr>
  </w:style>
  <w:style w:type="paragraph" w:styleId="Listennummer2">
    <w:name w:val="List Number 2"/>
    <w:basedOn w:val="Standard"/>
    <w:semiHidden/>
    <w:unhideWhenUsed/>
    <w:rsid w:val="00065BB9"/>
    <w:pPr>
      <w:numPr>
        <w:numId w:val="9"/>
      </w:numPr>
      <w:contextualSpacing/>
    </w:pPr>
  </w:style>
  <w:style w:type="paragraph" w:styleId="Listennummer3">
    <w:name w:val="List Number 3"/>
    <w:basedOn w:val="Standard"/>
    <w:semiHidden/>
    <w:unhideWhenUsed/>
    <w:rsid w:val="00065BB9"/>
    <w:pPr>
      <w:numPr>
        <w:numId w:val="10"/>
      </w:numPr>
      <w:contextualSpacing/>
    </w:pPr>
  </w:style>
  <w:style w:type="paragraph" w:styleId="Listennummer4">
    <w:name w:val="List Number 4"/>
    <w:basedOn w:val="Standard"/>
    <w:semiHidden/>
    <w:unhideWhenUsed/>
    <w:rsid w:val="00065BB9"/>
    <w:pPr>
      <w:numPr>
        <w:numId w:val="11"/>
      </w:numPr>
      <w:contextualSpacing/>
    </w:pPr>
  </w:style>
  <w:style w:type="paragraph" w:styleId="Listennummer5">
    <w:name w:val="List Number 5"/>
    <w:basedOn w:val="Standard"/>
    <w:semiHidden/>
    <w:unhideWhenUsed/>
    <w:rsid w:val="00065BB9"/>
    <w:pPr>
      <w:numPr>
        <w:numId w:val="12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065BB9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065BB9"/>
    <w:rPr>
      <w:rFonts w:ascii="Consolas" w:hAnsi="Consolas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Erwhnung">
    <w:name w:val="Mention"/>
    <w:basedOn w:val="Absatz-Standardschriftar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StandardWeb">
    <w:name w:val="Normal (Web)"/>
    <w:basedOn w:val="Standard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unhideWhenUsed/>
    <w:rsid w:val="00065BB9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semiHidden/>
    <w:unhideWhenUsed/>
    <w:rsid w:val="00065BB9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065BB9"/>
  </w:style>
  <w:style w:type="character" w:styleId="Seitenzahl">
    <w:name w:val="page number"/>
    <w:basedOn w:val="Absatz-Standardschriftart"/>
    <w:semiHidden/>
    <w:unhideWhenUsed/>
    <w:rsid w:val="00065BB9"/>
  </w:style>
  <w:style w:type="table" w:styleId="EinfacheTabelle1">
    <w:name w:val="Plain Table 1"/>
    <w:basedOn w:val="NormaleTabelle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065BB9"/>
    <w:rPr>
      <w:rFonts w:ascii="Consolas" w:hAnsi="Consolas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065BB9"/>
    <w:rPr>
      <w:i/>
      <w:iCs/>
      <w:color w:val="404040" w:themeColor="text1" w:themeTint="BF"/>
    </w:rPr>
  </w:style>
  <w:style w:type="paragraph" w:styleId="Anrede">
    <w:name w:val="Salutation"/>
    <w:basedOn w:val="Standard"/>
    <w:next w:val="Standard"/>
    <w:link w:val="AnredeZchn"/>
    <w:semiHidden/>
    <w:unhideWhenUsed/>
    <w:rsid w:val="00065BB9"/>
  </w:style>
  <w:style w:type="character" w:customStyle="1" w:styleId="AnredeZchn">
    <w:name w:val="Anrede Zchn"/>
    <w:basedOn w:val="Absatz-Standardschriftart"/>
    <w:link w:val="Anrede"/>
    <w:semiHidden/>
    <w:rsid w:val="00065BB9"/>
  </w:style>
  <w:style w:type="paragraph" w:styleId="Unterschrift">
    <w:name w:val="Signature"/>
    <w:basedOn w:val="Standard"/>
    <w:link w:val="UnterschriftZchn"/>
    <w:semiHidden/>
    <w:unhideWhenUsed/>
    <w:rsid w:val="00065BB9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065BB9"/>
  </w:style>
  <w:style w:type="character" w:styleId="SmartHyperlink">
    <w:name w:val="Smart Hyperlink"/>
    <w:basedOn w:val="Absatz-Standardschriftart"/>
    <w:uiPriority w:val="99"/>
    <w:semiHidden/>
    <w:unhideWhenUsed/>
    <w:rsid w:val="00065BB9"/>
    <w:rPr>
      <w:u w:val="dotted"/>
    </w:rPr>
  </w:style>
  <w:style w:type="character" w:styleId="Fett">
    <w:name w:val="Strong"/>
    <w:basedOn w:val="Absatz-Standardschriftart"/>
    <w:semiHidden/>
    <w:unhideWhenUsed/>
    <w:qFormat/>
    <w:rsid w:val="00065BB9"/>
    <w:rPr>
      <w:b/>
      <w:bCs/>
    </w:rPr>
  </w:style>
  <w:style w:type="paragraph" w:styleId="Untertitel">
    <w:name w:val="Subtitle"/>
    <w:basedOn w:val="Standard"/>
    <w:next w:val="Standard"/>
    <w:link w:val="UntertitelZchn"/>
    <w:semiHidden/>
    <w:unhideWhenUsed/>
    <w:qFormat/>
    <w:rsid w:val="00065BB9"/>
    <w:pPr>
      <w:numPr>
        <w:ilvl w:val="1"/>
      </w:numPr>
      <w:spacing w:after="160"/>
    </w:pPr>
    <w:rPr>
      <w:rFonts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elle3D-Effekt1">
    <w:name w:val="Table 3D effects 1"/>
    <w:basedOn w:val="NormaleTabelle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semiHidden/>
    <w:unhideWhenUsed/>
    <w:rsid w:val="00065BB9"/>
    <w:pPr>
      <w:ind w:left="220" w:hanging="220"/>
    </w:pPr>
  </w:style>
  <w:style w:type="paragraph" w:styleId="Abbildungsverzeichnis">
    <w:name w:val="table of figures"/>
    <w:basedOn w:val="Standard"/>
    <w:next w:val="Standard"/>
    <w:semiHidden/>
    <w:unhideWhenUsed/>
    <w:rsid w:val="00065BB9"/>
  </w:style>
  <w:style w:type="table" w:styleId="TabelleProfessionell">
    <w:name w:val="Table Professional"/>
    <w:basedOn w:val="NormaleTabelle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GV-berschrift">
    <w:name w:val="toa heading"/>
    <w:basedOn w:val="Standard"/>
    <w:next w:val="Standard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semiHidden/>
    <w:unhideWhenUsed/>
    <w:rsid w:val="00065BB9"/>
    <w:pPr>
      <w:spacing w:after="100"/>
    </w:pPr>
  </w:style>
  <w:style w:type="paragraph" w:styleId="Verzeichnis2">
    <w:name w:val="toc 2"/>
    <w:basedOn w:val="Standard"/>
    <w:next w:val="Standard"/>
    <w:autoRedefine/>
    <w:semiHidden/>
    <w:unhideWhenUsed/>
    <w:rsid w:val="00065BB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semiHidden/>
    <w:unhideWhenUsed/>
    <w:rsid w:val="00065BB9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semiHidden/>
    <w:unhideWhenUsed/>
    <w:rsid w:val="00065BB9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semiHidden/>
    <w:unhideWhenUsed/>
    <w:rsid w:val="00065BB9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semiHidden/>
    <w:unhideWhenUsed/>
    <w:rsid w:val="00065BB9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semiHidden/>
    <w:unhideWhenUsed/>
    <w:rsid w:val="00065BB9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semiHidden/>
    <w:unhideWhenUsed/>
    <w:rsid w:val="00065BB9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semiHidden/>
    <w:unhideWhenUsed/>
    <w:rsid w:val="00065BB9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41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las.wonnebauer\AppData\Roaming\Microsoft\Templates\Rechnung%20&#252;ber%20Dienstleistungen%20mit%20Stunden%20und%20Stundensatz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75898036D6421E96BD9C1622E811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9C341D-AC20-4095-9235-CB3FFCFDB6D0}"/>
      </w:docPartPr>
      <w:docPartBody>
        <w:p w:rsidR="004B464F" w:rsidRDefault="00000000">
          <w:pPr>
            <w:pStyle w:val="7075898036D6421E96BD9C1622E81156"/>
          </w:pPr>
          <w:r w:rsidRPr="006566C4">
            <w:rPr>
              <w:lang w:bidi="de-DE"/>
            </w:rPr>
            <w:t>Telefon</w:t>
          </w:r>
        </w:p>
      </w:docPartBody>
    </w:docPart>
    <w:docPart>
      <w:docPartPr>
        <w:name w:val="D5ADC963D3EB4A87A480AE87A7EF34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0C4605-6241-41E7-92D5-985D3ADDBA17}"/>
      </w:docPartPr>
      <w:docPartBody>
        <w:p w:rsidR="004B464F" w:rsidRDefault="00000000">
          <w:pPr>
            <w:pStyle w:val="D5ADC963D3EB4A87A480AE87A7EF34C3"/>
          </w:pPr>
          <w:r w:rsidRPr="006566C4">
            <w:rPr>
              <w:lang w:bidi="de-DE"/>
            </w:rPr>
            <w:t>Rechnungsnr.</w:t>
          </w:r>
        </w:p>
      </w:docPartBody>
    </w:docPart>
    <w:docPart>
      <w:docPartPr>
        <w:name w:val="F6F6EF9267FD4C69B0D47818CAAA56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944466-14C9-4A66-A7B9-AE652AC9B91A}"/>
      </w:docPartPr>
      <w:docPartBody>
        <w:p w:rsidR="004B464F" w:rsidRDefault="00000000">
          <w:pPr>
            <w:pStyle w:val="F6F6EF9267FD4C69B0D47818CAAA56F3"/>
          </w:pPr>
          <w:r w:rsidRPr="006566C4">
            <w:rPr>
              <w:lang w:bidi="de-DE"/>
            </w:rPr>
            <w:t>Datum:</w:t>
          </w:r>
        </w:p>
      </w:docPartBody>
    </w:docPart>
    <w:docPart>
      <w:docPartPr>
        <w:name w:val="CDC4CB9BEF7A4EE6B2B6E27AE8923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B245D4-AE40-489A-9C63-D57486BBE4B2}"/>
      </w:docPartPr>
      <w:docPartBody>
        <w:p w:rsidR="004B464F" w:rsidRDefault="00000000">
          <w:pPr>
            <w:pStyle w:val="CDC4CB9BEF7A4EE6B2B6E27AE8923DE8"/>
          </w:pPr>
          <w:r w:rsidRPr="006566C4">
            <w:rPr>
              <w:lang w:bidi="de-DE"/>
            </w:rPr>
            <w:t>An:</w:t>
          </w:r>
        </w:p>
      </w:docPartBody>
    </w:docPart>
    <w:docPart>
      <w:docPartPr>
        <w:name w:val="F3ECE6E7FF694CF4A34DA122503D99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727F96-189C-48FC-BEF0-2BB3484AC2F4}"/>
      </w:docPartPr>
      <w:docPartBody>
        <w:p w:rsidR="004B464F" w:rsidRDefault="00000000">
          <w:pPr>
            <w:pStyle w:val="F3ECE6E7FF694CF4A34DA122503D996C"/>
          </w:pPr>
          <w:r w:rsidRPr="006566C4">
            <w:rPr>
              <w:lang w:bidi="de-DE"/>
            </w:rPr>
            <w:t>Für:</w:t>
          </w:r>
        </w:p>
      </w:docPartBody>
    </w:docPart>
    <w:docPart>
      <w:docPartPr>
        <w:name w:val="E22FAB90FA554B3F981FFD418CA090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1A53B8-35A5-466E-B41D-9D63834EBD34}"/>
      </w:docPartPr>
      <w:docPartBody>
        <w:p w:rsidR="004B464F" w:rsidRDefault="00000000">
          <w:pPr>
            <w:pStyle w:val="E22FAB90FA554B3F981FFD418CA0902A"/>
          </w:pPr>
          <w:r w:rsidRPr="006566C4">
            <w:rPr>
              <w:lang w:bidi="de-DE"/>
            </w:rPr>
            <w:t>Vielen Dank für Ihre Bestellung!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A4"/>
    <w:rsid w:val="004B464F"/>
    <w:rsid w:val="00641FC4"/>
    <w:rsid w:val="007F23A4"/>
    <w:rsid w:val="00B727A4"/>
    <w:rsid w:val="00BF0470"/>
    <w:rsid w:val="00FC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de-A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075898036D6421E96BD9C1622E81156">
    <w:name w:val="7075898036D6421E96BD9C1622E81156"/>
  </w:style>
  <w:style w:type="paragraph" w:customStyle="1" w:styleId="D5ADC963D3EB4A87A480AE87A7EF34C3">
    <w:name w:val="D5ADC963D3EB4A87A480AE87A7EF34C3"/>
  </w:style>
  <w:style w:type="paragraph" w:customStyle="1" w:styleId="F6F6EF9267FD4C69B0D47818CAAA56F3">
    <w:name w:val="F6F6EF9267FD4C69B0D47818CAAA56F3"/>
  </w:style>
  <w:style w:type="paragraph" w:customStyle="1" w:styleId="CDC4CB9BEF7A4EE6B2B6E27AE8923DE8">
    <w:name w:val="CDC4CB9BEF7A4EE6B2B6E27AE8923DE8"/>
  </w:style>
  <w:style w:type="paragraph" w:customStyle="1" w:styleId="F3ECE6E7FF694CF4A34DA122503D996C">
    <w:name w:val="F3ECE6E7FF694CF4A34DA122503D996C"/>
  </w:style>
  <w:style w:type="paragraph" w:customStyle="1" w:styleId="24BD95FD801B43FD8CFD4BBC413BB237">
    <w:name w:val="24BD95FD801B43FD8CFD4BBC413BB237"/>
  </w:style>
  <w:style w:type="paragraph" w:customStyle="1" w:styleId="B86FE978CBC540658DBECFFB1108FD96">
    <w:name w:val="B86FE978CBC540658DBECFFB1108FD96"/>
  </w:style>
  <w:style w:type="paragraph" w:customStyle="1" w:styleId="E22FAB90FA554B3F981FFD418CA0902A">
    <w:name w:val="E22FAB90FA554B3F981FFD418CA09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Rechnung über Dienstleistungen mit Stunden und Stundensatz.dotx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WayMatcher</dc:subject>
  <dc:creator>Wonnebauer Niklas</dc:creator>
  <cp:lastModifiedBy>Wonnebauer Niklas</cp:lastModifiedBy>
  <cp:revision>21</cp:revision>
  <cp:lastPrinted>2025-04-02T12:05:00Z</cp:lastPrinted>
  <dcterms:created xsi:type="dcterms:W3CDTF">2025-04-02T11:21:00Z</dcterms:created>
  <dcterms:modified xsi:type="dcterms:W3CDTF">2025-04-03T14:01:00Z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